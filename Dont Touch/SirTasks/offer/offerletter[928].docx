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695"/>
        <w:tblW w:w="8696" w:type="dxa"/>
        <w:tblCellMar>
          <w:left w:w="0" w:type="dxa"/>
          <w:right w:w="0" w:type="dxa"/>
        </w:tblCellMar>
        <w:tblLook w:val="0000"/>
      </w:tblPr>
      <w:tblGrid>
        <w:gridCol w:w="8696"/>
      </w:tblGrid>
      <w:tr w:rsidR="00FC6D77" w:rsidTr="00FC6D77">
        <w:trPr>
          <w:trHeight w:val="289"/>
        </w:trPr>
        <w:tc>
          <w:tcPr>
            <w:tcW w:w="8696" w:type="dxa"/>
          </w:tcPr>
          <w:p w:rsidR="00FC6D77" w:rsidRPr="00DB7177" w:rsidRDefault="00FC6D77" w:rsidP="007919DD">
            <w:pPr>
              <w:pStyle w:val="Title"/>
              <w:framePr w:hSpace="0" w:wrap="auto" w:vAnchor="margin" w:hAnchor="text" w:yAlign="inline"/>
            </w:pPr>
          </w:p>
        </w:tc>
      </w:tr>
    </w:tbl>
    <w:p w:rsidR="00D56E49" w:rsidRDefault="00043202" w:rsidP="00D56E49">
      <w:pPr>
        <w:jc w:val="right"/>
      </w:pPr>
      <w:bookmarkStart w:id="0" w:name="_GoBack"/>
      <w:bookmarkEnd w:id="0"/>
      <w:r>
        <w:rPr>
          <w:b/>
          <w:bCs/>
        </w:rPr>
        <w:t>Date:</w:t>
      </w:r>
      <w:r w:rsidR="005352B8">
        <w:rPr>
          <w:b/>
          <w:bCs/>
        </w:rPr>
        <w:t>2</w:t>
      </w:r>
      <w:r w:rsidR="00D56E49" w:rsidRPr="0018715F">
        <w:rPr>
          <w:b/>
          <w:bCs/>
          <w:vertAlign w:val="superscript"/>
        </w:rPr>
        <w:t>th</w:t>
      </w:r>
      <w:r w:rsidR="00D56E49">
        <w:rPr>
          <w:b/>
          <w:bCs/>
        </w:rPr>
        <w:t xml:space="preserve"> </w:t>
      </w:r>
      <w:r w:rsidR="00C54821">
        <w:rPr>
          <w:b/>
          <w:bCs/>
        </w:rPr>
        <w:t>Dec</w:t>
      </w:r>
      <w:r w:rsidR="00D56E49">
        <w:rPr>
          <w:b/>
          <w:bCs/>
        </w:rPr>
        <w:t xml:space="preserve"> 2018 </w:t>
      </w:r>
    </w:p>
    <w:p w:rsidR="00D56E49" w:rsidRPr="0018715F" w:rsidRDefault="00D56E49" w:rsidP="00D56E49">
      <w:pPr>
        <w:rPr>
          <w:b/>
        </w:rPr>
      </w:pPr>
      <w:r>
        <w:rPr>
          <w:b/>
        </w:rPr>
        <w:t>To</w:t>
      </w:r>
      <w:r w:rsidRPr="0018715F">
        <w:rPr>
          <w:b/>
        </w:rPr>
        <w:t>,</w:t>
      </w:r>
    </w:p>
    <w:p w:rsidR="00D56E49" w:rsidRDefault="00D37122" w:rsidP="00D56E49">
      <w:pPr>
        <w:rPr>
          <w:b/>
        </w:rPr>
      </w:pPr>
      <w:r>
        <w:rPr>
          <w:b/>
        </w:rPr>
        <w:t>Mrs Gangadhar Reddy k</w:t>
      </w:r>
      <w:r w:rsidR="00D56E49">
        <w:rPr>
          <w:b/>
        </w:rPr>
        <w:t xml:space="preserve"> ,</w:t>
      </w:r>
    </w:p>
    <w:p w:rsidR="00E375DA" w:rsidRDefault="005352B8" w:rsidP="00D56E49">
      <w:pPr>
        <w:rPr>
          <w:b/>
        </w:rPr>
      </w:pPr>
      <w:r>
        <w:rPr>
          <w:b/>
        </w:rPr>
        <w:t>S</w:t>
      </w:r>
      <w:r w:rsidR="00D56E49">
        <w:rPr>
          <w:b/>
        </w:rPr>
        <w:t>/o:</w:t>
      </w:r>
      <w:r w:rsidR="00D37122">
        <w:rPr>
          <w:b/>
        </w:rPr>
        <w:t>Venkat Reddy k</w:t>
      </w:r>
      <w:r w:rsidR="00D56E49">
        <w:rPr>
          <w:b/>
        </w:rPr>
        <w:t xml:space="preserve"> </w:t>
      </w:r>
      <w:r w:rsidR="00E375DA">
        <w:rPr>
          <w:b/>
        </w:rPr>
        <w:t>,</w:t>
      </w:r>
    </w:p>
    <w:p w:rsidR="00D56E49" w:rsidRDefault="00D37122" w:rsidP="00D56E49">
      <w:pPr>
        <w:rPr>
          <w:b/>
        </w:rPr>
      </w:pPr>
      <w:r>
        <w:rPr>
          <w:b/>
        </w:rPr>
        <w:t>Macherla,Guntur,</w:t>
      </w:r>
    </w:p>
    <w:p w:rsidR="00D37122" w:rsidRDefault="00D37122" w:rsidP="00D56E49">
      <w:pPr>
        <w:rPr>
          <w:b/>
        </w:rPr>
      </w:pPr>
      <w:r>
        <w:rPr>
          <w:b/>
        </w:rPr>
        <w:t>Macherla,</w:t>
      </w:r>
    </w:p>
    <w:p w:rsidR="00D56E49" w:rsidRDefault="00D37122" w:rsidP="00D56E49">
      <w:pPr>
        <w:rPr>
          <w:b/>
        </w:rPr>
      </w:pPr>
      <w:r>
        <w:rPr>
          <w:b/>
        </w:rPr>
        <w:t>Mobile: +91-9966860320</w:t>
      </w:r>
    </w:p>
    <w:p w:rsidR="00D56E49" w:rsidRDefault="00D56E49" w:rsidP="00D56E49"/>
    <w:p w:rsidR="00D56E49" w:rsidRDefault="00D56E49" w:rsidP="00D56E49">
      <w:pPr>
        <w:rPr>
          <w:u w:val="single"/>
        </w:rPr>
      </w:pPr>
    </w:p>
    <w:p w:rsidR="00D56E49" w:rsidRPr="006A758B" w:rsidRDefault="00D56E49" w:rsidP="00D56E49">
      <w:pPr>
        <w:jc w:val="center"/>
        <w:rPr>
          <w:b/>
          <w:sz w:val="28"/>
          <w:u w:val="single"/>
        </w:rPr>
      </w:pPr>
      <w:r w:rsidRPr="006A758B">
        <w:rPr>
          <w:b/>
          <w:sz w:val="28"/>
          <w:u w:val="single"/>
        </w:rPr>
        <w:t>LETTER OF OFFER</w:t>
      </w:r>
    </w:p>
    <w:p w:rsidR="00D56E49" w:rsidRDefault="00D56E49" w:rsidP="00D56E49">
      <w:pPr>
        <w:pStyle w:val="BodyText"/>
      </w:pPr>
    </w:p>
    <w:p w:rsidR="00D56E49" w:rsidRPr="00DB60FF" w:rsidRDefault="00D56E49" w:rsidP="00D56E49">
      <w:pPr>
        <w:pStyle w:val="BodyText"/>
      </w:pPr>
      <w:r w:rsidRPr="00DB60FF">
        <w:t xml:space="preserve">Dear </w:t>
      </w:r>
      <w:r w:rsidR="005352B8">
        <w:rPr>
          <w:b/>
        </w:rPr>
        <w:t>Mrs</w:t>
      </w:r>
      <w:r w:rsidR="00D37122">
        <w:rPr>
          <w:b/>
        </w:rPr>
        <w:t xml:space="preserve"> </w:t>
      </w:r>
      <w:r w:rsidR="005352B8">
        <w:rPr>
          <w:b/>
        </w:rPr>
        <w:t xml:space="preserve"> </w:t>
      </w:r>
      <w:r w:rsidR="00D37122">
        <w:rPr>
          <w:b/>
        </w:rPr>
        <w:t>Gangadhar Reddy k</w:t>
      </w:r>
    </w:p>
    <w:p w:rsidR="00D56E49" w:rsidRDefault="00D56E49" w:rsidP="00D56E49">
      <w:pPr>
        <w:rPr>
          <w:b/>
        </w:rPr>
      </w:pPr>
    </w:p>
    <w:p w:rsidR="00D56E49" w:rsidRDefault="00D56E49" w:rsidP="006A758B">
      <w:pPr>
        <w:tabs>
          <w:tab w:val="left" w:pos="3330"/>
          <w:tab w:val="left" w:pos="3600"/>
          <w:tab w:val="left" w:pos="4860"/>
        </w:tabs>
      </w:pPr>
      <w:r>
        <w:t xml:space="preserve">We are pleased to offer you the position of </w:t>
      </w:r>
      <w:r w:rsidR="001E4CFD">
        <w:rPr>
          <w:b/>
        </w:rPr>
        <w:t>Software Deceloper</w:t>
      </w:r>
      <w:r w:rsidR="004544B9">
        <w:rPr>
          <w:b/>
        </w:rPr>
        <w:t xml:space="preserve"> </w:t>
      </w:r>
      <w:r>
        <w:t xml:space="preserve">as discussed by us you are requested to join us on </w:t>
      </w:r>
      <w:r w:rsidR="001E4CFD">
        <w:rPr>
          <w:b/>
        </w:rPr>
        <w:t>10</w:t>
      </w:r>
      <w:r w:rsidRPr="009E31FC">
        <w:rPr>
          <w:b/>
          <w:vertAlign w:val="superscript"/>
        </w:rPr>
        <w:t>th</w:t>
      </w:r>
      <w:r w:rsidRPr="009E31FC">
        <w:rPr>
          <w:b/>
        </w:rPr>
        <w:t xml:space="preserve"> </w:t>
      </w:r>
      <w:r w:rsidR="00C54821">
        <w:rPr>
          <w:b/>
        </w:rPr>
        <w:t>December</w:t>
      </w:r>
      <w:r w:rsidRPr="009E31FC">
        <w:rPr>
          <w:b/>
        </w:rPr>
        <w:t xml:space="preserve"> 201</w:t>
      </w:r>
      <w:r>
        <w:rPr>
          <w:b/>
        </w:rPr>
        <w:t>8,</w:t>
      </w:r>
      <w:r>
        <w:t xml:space="preserve">if there is any change in the date of joining, changes can be taken under </w:t>
      </w:r>
      <w:r w:rsidR="006A758B">
        <w:t>consideration. Your</w:t>
      </w:r>
      <w:r>
        <w:t xml:space="preserve"> total salary will be </w:t>
      </w:r>
      <w:r>
        <w:rPr>
          <w:b/>
        </w:rPr>
        <w:t>Rs</w:t>
      </w:r>
      <w:r w:rsidR="006A758B">
        <w:rPr>
          <w:b/>
        </w:rPr>
        <w:t xml:space="preserve">. </w:t>
      </w:r>
      <w:r w:rsidR="005352B8">
        <w:rPr>
          <w:b/>
        </w:rPr>
        <w:t>7,000</w:t>
      </w:r>
      <w:r>
        <w:rPr>
          <w:b/>
        </w:rPr>
        <w:t>- (</w:t>
      </w:r>
      <w:r w:rsidR="005352B8">
        <w:rPr>
          <w:b/>
        </w:rPr>
        <w:t>Seven</w:t>
      </w:r>
      <w:r w:rsidRPr="00DE0C23">
        <w:rPr>
          <w:b/>
        </w:rPr>
        <w:t xml:space="preserve"> Thousand</w:t>
      </w:r>
      <w:r w:rsidR="00D37122">
        <w:rPr>
          <w:b/>
        </w:rPr>
        <w:t xml:space="preserve"> </w:t>
      </w:r>
      <w:r w:rsidR="006B15AA">
        <w:rPr>
          <w:b/>
        </w:rPr>
        <w:t>only</w:t>
      </w:r>
      <w:r>
        <w:rPr>
          <w:b/>
        </w:rPr>
        <w:t>)</w:t>
      </w:r>
      <w:r w:rsidR="006B15AA">
        <w:t xml:space="preserve"> per month and</w:t>
      </w:r>
      <w:r w:rsidR="00D37122">
        <w:t xml:space="preserve"> </w:t>
      </w:r>
      <w:r>
        <w:t xml:space="preserve"> Subject to various deductions as per companies and government policy. </w:t>
      </w:r>
    </w:p>
    <w:p w:rsidR="006A758B" w:rsidRDefault="006A758B" w:rsidP="00D56E49"/>
    <w:p w:rsidR="00D56E49" w:rsidRDefault="006B15AA" w:rsidP="00D56E49">
      <w:r>
        <w:t>The roles and responsibilities</w:t>
      </w:r>
      <w:r w:rsidR="00D56E49">
        <w:t xml:space="preserve"> and other terms and conditions of your employment will be specified in your letter of appointment.</w:t>
      </w:r>
    </w:p>
    <w:p w:rsidR="006A758B" w:rsidRDefault="006A758B" w:rsidP="00D56E49"/>
    <w:p w:rsidR="00D56E49" w:rsidRDefault="00D56E49" w:rsidP="00D56E49">
      <w:r>
        <w:t xml:space="preserve">We welcome you to JKD Software </w:t>
      </w:r>
      <w:r w:rsidRPr="009E31FC">
        <w:t>Solutions Pvt Ltd</w:t>
      </w:r>
      <w:r>
        <w:t xml:space="preserve"> Family and hope it would be the beginning of a long and mutually beneficial association.</w:t>
      </w:r>
    </w:p>
    <w:p w:rsidR="00D56E49" w:rsidRDefault="00D56E49" w:rsidP="00D56E49"/>
    <w:p w:rsidR="00D56E49" w:rsidRDefault="00D56E49" w:rsidP="00D56E49">
      <w:r>
        <w:t>Kindly acknowledge the duplicate copy of this letter as an acceptance of this offer.</w:t>
      </w:r>
    </w:p>
    <w:p w:rsidR="006A758B" w:rsidRDefault="006A758B" w:rsidP="00D56E49">
      <w:pPr>
        <w:rPr>
          <w:b/>
        </w:rPr>
      </w:pPr>
    </w:p>
    <w:p w:rsidR="00D56E49" w:rsidRDefault="00D56E49" w:rsidP="00D56E49">
      <w:pPr>
        <w:rPr>
          <w:b/>
        </w:rPr>
      </w:pPr>
      <w:r w:rsidRPr="009E31FC">
        <w:rPr>
          <w:b/>
        </w:rPr>
        <w:t xml:space="preserve">For </w:t>
      </w:r>
      <w:r>
        <w:rPr>
          <w:b/>
        </w:rPr>
        <w:t>JKD Software Solutions Pv</w:t>
      </w:r>
      <w:r w:rsidRPr="00B35C75">
        <w:rPr>
          <w:b/>
        </w:rPr>
        <w:t>t</w:t>
      </w:r>
      <w:r>
        <w:rPr>
          <w:b/>
        </w:rPr>
        <w:t xml:space="preserve"> Lt</w:t>
      </w:r>
      <w:r w:rsidRPr="00B35C75">
        <w:rPr>
          <w:b/>
        </w:rPr>
        <w:t>d</w:t>
      </w:r>
    </w:p>
    <w:p w:rsidR="00D56E49" w:rsidRDefault="00D56E49" w:rsidP="00D56E49">
      <w:pPr>
        <w:rPr>
          <w:b/>
        </w:rPr>
      </w:pPr>
    </w:p>
    <w:p w:rsidR="006A758B" w:rsidRDefault="006A758B" w:rsidP="00D56E49">
      <w:pPr>
        <w:rPr>
          <w:b/>
        </w:rPr>
      </w:pPr>
    </w:p>
    <w:p w:rsidR="00D56E49" w:rsidRPr="006A758B" w:rsidRDefault="006A758B" w:rsidP="00D56E49">
      <w:pPr>
        <w:pStyle w:val="NoSpacing"/>
        <w:rPr>
          <w:b/>
        </w:rPr>
      </w:pPr>
      <w:r w:rsidRPr="00B57DE2">
        <w:rPr>
          <w:b/>
        </w:rPr>
        <w:t>Authorized Signatory</w:t>
      </w:r>
    </w:p>
    <w:sectPr w:rsidR="00D56E49" w:rsidRPr="006A758B" w:rsidSect="00886963">
      <w:headerReference w:type="even" r:id="rId8"/>
      <w:headerReference w:type="default" r:id="rId9"/>
      <w:footerReference w:type="default" r:id="rId10"/>
      <w:headerReference w:type="first" r:id="rId11"/>
      <w:type w:val="nextColumn"/>
      <w:pgSz w:w="12240" w:h="15840" w:code="1"/>
      <w:pgMar w:top="2880" w:right="878" w:bottom="864" w:left="878" w:header="0" w:footer="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E7C" w:rsidRDefault="00807E7C">
      <w:r>
        <w:separator/>
      </w:r>
    </w:p>
  </w:endnote>
  <w:endnote w:type="continuationSeparator" w:id="1">
    <w:p w:rsidR="00807E7C" w:rsidRDefault="00807E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901" w:type="dxa"/>
      <w:tblInd w:w="-7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11680"/>
      <w:gridCol w:w="222"/>
    </w:tblGrid>
    <w:tr w:rsidR="00DB7177" w:rsidTr="00C771EE">
      <w:trPr>
        <w:trHeight w:val="1384"/>
      </w:trPr>
      <w:tc>
        <w:tcPr>
          <w:tcW w:w="11679" w:type="dxa"/>
          <w:tcBorders>
            <w:top w:val="nil"/>
            <w:left w:val="nil"/>
            <w:bottom w:val="nil"/>
            <w:right w:val="nil"/>
          </w:tcBorders>
        </w:tcPr>
        <w:p w:rsidR="00DB7177" w:rsidRDefault="00771254" w:rsidP="002D29A2">
          <w:pPr>
            <w:pStyle w:val="Footer"/>
          </w:pPr>
          <w:r>
            <w:rPr>
              <w:noProof/>
            </w:rPr>
            <w:pict>
              <v:group id="Group 8" o:spid="_x0000_s2053" alt="colored graphic bars" style="position:absolute;left:0;text-align:left;margin-left:349.3pt;margin-top:33.9pt;width:262.8pt;height:213.6pt;z-index:-251659264;mso-width-relative:margin;mso-height-relative:margin" coordsize="29893,23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">
                <v:shape id="Parallelogram 45" o:spid="_x0000_s2059" style="position:absolute;left:6293;width:11875;height:15436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" path="m,1958975l525304,r982393,l1017953,1958975,,1958975xe" fillcolor="#44546a [3215]" stroked="f" strokeweight="1pt">
                  <v:stroke joinstyle="miter"/>
                  <v:path arrowok="t" o:connecttype="custom" o:connectlocs="0,1543684;413725,0;1187450,0;801732,1543684;0,1543684" o:connectangles="0,0,0,0,0"/>
                </v:shape>
                <v:shape id="Parallelogram 45" o:spid="_x0000_s2058" style="position:absolute;top:2968;width:11874;height:15437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" path="m,1958975l525304,r982393,l1017953,1958975,,1958975xe" fillcolor="#4472c4 [3204]" stroked="f" strokeweight="1pt">
                  <v:stroke joinstyle="miter"/>
                  <v:path arrowok="t" o:connecttype="custom" o:connectlocs="0,1543685;413725,0;1187450,0;801732,1543685;0,1543685" o:connectangles="0,0,0,0,0"/>
                </v:shape>
                <v:shape id="Parallelogram 45" o:spid="_x0000_s2057" style="position:absolute;left:10212;top:10925;width:9318;height:12113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" path="m,1958975l525304,r982393,l1017953,1958975,,1958975xe" fillcolor="#4472c4 [3204]" stroked="f" strokeweight="1pt">
                  <v:fill opacity="26214f"/>
                  <v:stroke joinstyle="miter"/>
                  <v:path arrowok="t" o:connecttype="custom" o:connectlocs="0,1211283;324655,0;931805,0;629128,1211283;0,1211283" o:connectangles="0,0,0,0,0"/>
                </v:shape>
                <v:shape id="Parallelogram 45" o:spid="_x0000_s2056" style="position:absolute;left:20544;top:3918;width:6883;height:8954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" path="m,1958975l525304,r982393,l1017953,1958975,,1958975xe" fillcolor="#ffc000 [3207]" stroked="f" strokeweight="1pt">
                  <v:stroke joinstyle="miter"/>
                  <v:path arrowok="t" o:connecttype="custom" o:connectlocs="0,895350;239828,0;688340,0;464747,895350;0,895350" o:connectangles="0,0,0,0,0"/>
                </v:shape>
                <v:shape id="Parallelogram 45" o:spid="_x0000_s2055" style="position:absolute;left:22444;top:9737;width:4394;height:5716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" path="m,1958975l525304,r982393,l1017953,1958975,,1958975xe" fillcolor="#a5a5a5 [3206]" stroked="f" strokeweight="1pt">
                  <v:fill opacity="46003f"/>
                  <v:stroke joinstyle="miter"/>
                  <v:path arrowok="t" o:connecttype="custom" o:connectlocs="0,571527;153089,0;439387,0;296661,571527;0,571527" o:connectangles="0,0,0,0,0"/>
                </v:shape>
                <v:shape id="Parallelogram 45" o:spid="_x0000_s2054" style="position:absolute;left:27432;top:9737;width:2461;height:3207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" path="m,1958975l525304,r982393,l1017953,1958975,,1958975xe" fillcolor="#4472c4 [3204]" stroked="f" strokeweight="1pt">
                  <v:fill opacity="46003f"/>
                  <v:stroke joinstyle="miter"/>
                  <v:path arrowok="t" o:connecttype="custom" o:connectlocs="0,320633;85771,0;246175,0;166210,320633;0,320633" o:connectangles="0,0,0,0,0"/>
                </v:shape>
              </v:group>
            </w:pict>
          </w:r>
          <w:r>
            <w:rPr>
              <w:noProof/>
            </w:rPr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9" o:spid="_x0000_s2068" type="#_x0000_t202" style="width:573.2pt;height:153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" filled="f" fillcolor="black" stroked="f" strokeweight="0" insetpen="t">
                <o:lock v:ext="edit" shapetype="t"/>
                <v:textbox inset="2.85pt,14.4pt,2.85pt,2.85pt">
                  <w:txbxContent>
                    <w:p w:rsidR="002D29A2" w:rsidRDefault="002D29A2" w:rsidP="00C771EE">
                      <w:pPr>
                        <w:pStyle w:val="NormalWeb"/>
                        <w:spacing w:before="0" w:beforeAutospacing="0" w:after="0" w:afterAutospacing="0"/>
                        <w:ind w:left="720"/>
                        <w:jc w:val="both"/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</w:pPr>
                      <w:r w:rsidRPr="00FC6D77">
                        <w:rPr>
                          <w:rFonts w:ascii="Calibri" w:hAnsi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  <w:t>Reg. Office:</w:t>
                      </w:r>
                      <w:r w:rsidRPr="00FC6D77"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 xml:space="preserve"> New No: 253, Plot No 1,302,4th Floor, Dwarakapuri Colony, Panjagutta,</w:t>
                      </w:r>
                      <w:r w:rsidR="00C771EE"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C771EE"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FC6D77"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 xml:space="preserve"> Hyderabad-500082,</w:t>
                      </w:r>
                      <w:r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 xml:space="preserve"> Telangana, India.</w:t>
                      </w:r>
                    </w:p>
                    <w:p w:rsidR="002D29A2" w:rsidRDefault="002D29A2" w:rsidP="00C771EE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</w:pPr>
                      <w:r w:rsidRPr="002D29A2"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Ph. No:</w:t>
                      </w:r>
                      <w:r w:rsidR="00C54821"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 xml:space="preserve"> 040-66</w:t>
                      </w:r>
                      <w:r w:rsidR="007D6210"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>888969</w:t>
                      </w:r>
                      <w:r w:rsidR="00C771EE"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>, +</w:t>
                      </w:r>
                      <w:r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>91-7013219303</w:t>
                      </w:r>
                    </w:p>
                    <w:p w:rsidR="002D29A2" w:rsidRDefault="002D29A2" w:rsidP="00C771EE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</w:pPr>
                      <w:r w:rsidRPr="002D29A2"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Email:</w:t>
                      </w:r>
                      <w:r w:rsidR="007D6210">
                        <w:rPr>
                          <w:rFonts w:ascii="Calibri" w:hAnsi="Calibri"/>
                          <w:sz w:val="28"/>
                          <w:szCs w:val="28"/>
                        </w:rPr>
                        <w:t>info@jkdsoftwaresolutions.in</w:t>
                      </w:r>
                    </w:p>
                    <w:p w:rsidR="002D29A2" w:rsidRDefault="002D29A2" w:rsidP="00C771EE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</w:pPr>
                      <w:r w:rsidRPr="002D29A2"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CIN:</w:t>
                      </w:r>
                      <w:r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 xml:space="preserve"> U72502TG2018PTC122861</w:t>
                      </w:r>
                    </w:p>
                    <w:p w:rsidR="002D29A2" w:rsidRPr="00FC6D77" w:rsidRDefault="002D29A2" w:rsidP="00C771EE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2D29A2"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PAN:</w:t>
                      </w:r>
                      <w:r w:rsidRPr="00FC6D77"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 xml:space="preserve"> AAECJ1979Q I </w:t>
                      </w:r>
                      <w:r w:rsidRPr="002D29A2"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TAN:</w:t>
                      </w:r>
                      <w:r w:rsidRPr="00FC6D77"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 xml:space="preserve"> HYDJ04459A</w:t>
                      </w:r>
                    </w:p>
                    <w:p w:rsidR="002D29A2" w:rsidRDefault="002D29A2" w:rsidP="002D29A2">
                      <w:pPr>
                        <w:pStyle w:val="Heading1"/>
                        <w:spacing w:before="0" w:after="0"/>
                        <w:rPr>
                          <w:b/>
                        </w:rPr>
                      </w:pPr>
                    </w:p>
                    <w:p w:rsidR="002D29A2" w:rsidRPr="00603CAF" w:rsidRDefault="002D29A2" w:rsidP="002D29A2"/>
                    <w:p w:rsidR="002D29A2" w:rsidRPr="00603CAF" w:rsidRDefault="002D29A2" w:rsidP="002D29A2"/>
                  </w:txbxContent>
                </v:textbox>
                <w10:wrap type="none"/>
                <w10:anchorlock/>
              </v:shape>
            </w:pict>
          </w: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</w:tcPr>
        <w:p w:rsidR="00603CAF" w:rsidRDefault="00603CAF" w:rsidP="00DB7177">
          <w:pPr>
            <w:pStyle w:val="Footer"/>
          </w:pPr>
        </w:p>
      </w:tc>
    </w:tr>
  </w:tbl>
  <w:p w:rsidR="00FF6274" w:rsidRDefault="00FF62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E7C" w:rsidRDefault="00807E7C">
      <w:r>
        <w:separator/>
      </w:r>
    </w:p>
  </w:footnote>
  <w:footnote w:type="continuationSeparator" w:id="1">
    <w:p w:rsidR="00807E7C" w:rsidRDefault="00807E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A08" w:rsidRDefault="00771254">
    <w:pPr>
      <w:pStyle w:val="Header"/>
    </w:pPr>
    <w:r w:rsidRPr="00771254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7455" o:spid="_x0000_s2050" type="#_x0000_t75" style="position:absolute;left:0;text-align:left;margin-left:0;margin-top:0;width:524.1pt;height:496.9pt;z-index:-251652096;mso-position-horizontal:center;mso-position-horizontal-relative:margin;mso-position-vertical:center;mso-position-vertical-relative:margin" o:allowincell="f">
          <v:imagedata r:id="rId1" o:title="JKD LOGO -Small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horzAnchor="margin" w:tblpXSpec="center" w:tblpY="-200"/>
      <w:tblW w:w="8696" w:type="dxa"/>
      <w:tblCellMar>
        <w:left w:w="0" w:type="dxa"/>
        <w:right w:w="0" w:type="dxa"/>
      </w:tblCellMar>
      <w:tblLook w:val="0000"/>
    </w:tblPr>
    <w:tblGrid>
      <w:gridCol w:w="8696"/>
    </w:tblGrid>
    <w:tr w:rsidR="006A758B" w:rsidRPr="00DB7177" w:rsidTr="006A758B">
      <w:trPr>
        <w:trHeight w:val="289"/>
      </w:trPr>
      <w:tc>
        <w:tcPr>
          <w:tcW w:w="8696" w:type="dxa"/>
        </w:tcPr>
        <w:p w:rsidR="006A758B" w:rsidRDefault="006A758B" w:rsidP="006A758B">
          <w:pPr>
            <w:pStyle w:val="Title"/>
            <w:framePr w:hSpace="0" w:wrap="auto" w:vAnchor="margin" w:hAnchor="text" w:yAlign="inline"/>
          </w:pPr>
        </w:p>
        <w:p w:rsidR="006A758B" w:rsidRDefault="006A758B" w:rsidP="006A758B">
          <w:pPr>
            <w:pStyle w:val="Title"/>
            <w:framePr w:hSpace="0" w:wrap="auto" w:vAnchor="margin" w:hAnchor="text" w:yAlign="inline"/>
          </w:pPr>
        </w:p>
        <w:p w:rsidR="006A758B" w:rsidRDefault="006A758B" w:rsidP="006A758B">
          <w:pPr>
            <w:pStyle w:val="Title"/>
            <w:framePr w:hSpace="0" w:wrap="auto" w:vAnchor="margin" w:hAnchor="text" w:yAlign="inline"/>
          </w:pPr>
        </w:p>
        <w:p w:rsidR="006A758B" w:rsidRDefault="006A758B" w:rsidP="006A758B">
          <w:pPr>
            <w:pStyle w:val="Title"/>
            <w:framePr w:hSpace="0" w:wrap="auto" w:vAnchor="margin" w:hAnchor="text" w:yAlign="inline"/>
          </w:pPr>
        </w:p>
        <w:p w:rsidR="006A758B" w:rsidRDefault="006A758B" w:rsidP="006A758B">
          <w:pPr>
            <w:pStyle w:val="Title"/>
            <w:framePr w:hSpace="0" w:wrap="auto" w:vAnchor="margin" w:hAnchor="text" w:yAlign="inline"/>
          </w:pPr>
        </w:p>
        <w:p w:rsidR="006A758B" w:rsidRDefault="006A758B" w:rsidP="006A758B">
          <w:pPr>
            <w:pStyle w:val="Title"/>
            <w:framePr w:hSpace="0" w:wrap="auto" w:vAnchor="margin" w:hAnchor="text" w:yAlign="inline"/>
          </w:pPr>
        </w:p>
        <w:p w:rsidR="006A758B" w:rsidRDefault="006A758B" w:rsidP="006A758B">
          <w:pPr>
            <w:pStyle w:val="Title"/>
            <w:framePr w:hSpace="0" w:wrap="auto" w:vAnchor="margin" w:hAnchor="text" w:yAlign="inline"/>
          </w:pPr>
        </w:p>
        <w:p w:rsidR="006A758B" w:rsidRPr="00DB7177" w:rsidRDefault="00771254" w:rsidP="006A758B">
          <w:pPr>
            <w:pStyle w:val="Title"/>
            <w:framePr w:hSpace="0" w:wrap="auto" w:vAnchor="margin" w:hAnchor="text" w:yAlign="inline"/>
          </w:pPr>
          <w:sdt>
            <w:sdtPr>
              <w:alias w:val="Recipient Name"/>
              <w:tag w:val=""/>
              <w:id w:val="1516028572"/>
              <w:placeholder>
                <w:docPart w:val="684BD3A315574FA79F017997AEABEC13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 w:multiLine="1"/>
            </w:sdtPr>
            <w:sdtContent>
              <w:r w:rsidR="006A758B">
                <w:t>JKD SOFTWARE SOLUTIONS</w:t>
              </w:r>
            </w:sdtContent>
          </w:sdt>
          <w:r w:rsidR="006A758B">
            <w:t xml:space="preserve"> PRIVATE LIMITED</w:t>
          </w:r>
        </w:p>
      </w:tc>
    </w:tr>
  </w:tbl>
  <w:p w:rsidR="00DB7177" w:rsidRDefault="00771254" w:rsidP="00DB7177">
    <w:pPr>
      <w:pStyle w:val="Header"/>
      <w:ind w:left="8640"/>
      <w:jc w:val="right"/>
    </w:pPr>
    <w:r w:rsidRPr="00771254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7456" o:spid="_x0000_s2051" type="#_x0000_t75" style="position:absolute;left:0;text-align:left;margin-left:0;margin-top:0;width:524.1pt;height:496.9pt;z-index:-251651072;mso-position-horizontal:center;mso-position-horizontal-relative:margin;mso-position-vertical:center;mso-position-vertical-relative:margin" o:allowincell="f">
          <v:imagedata r:id="rId1" o:title="JKD LOGO -Small" gain="19661f" blacklevel="22938f"/>
          <w10:wrap anchorx="margin" anchory="margin"/>
        </v:shape>
      </w:pict>
    </w:r>
    <w:r>
      <w:rPr>
        <w:noProof/>
      </w:rPr>
      <w:pict>
        <v:group id="Group 94" o:spid="_x0000_s2061" alt="colored graphic bars" style="position:absolute;left:0;text-align:left;margin-left:-73.85pt;margin-top:-53.5pt;width:229.05pt;height:186.2pt;z-index:-251661312;mso-position-horizontal-relative:text;mso-position-vertical-relative:text;mso-width-relative:margin;mso-height-relative:margin" coordsize="29893,23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">
          <v:shape id="Parallelogram 45" o:spid="_x0000_s2067" style="position:absolute;left:6293;width:11875;height:15436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" path="m,1958975l525304,r982393,l1017953,1958975,,1958975xe" fillcolor="#44546a [3215]" stroked="f" strokeweight="1pt">
            <v:stroke joinstyle="miter"/>
            <v:path arrowok="t" o:connecttype="custom" o:connectlocs="0,1543684;413725,0;1187450,0;801732,1543684;0,1543684" o:connectangles="0,0,0,0,0"/>
          </v:shape>
          <v:shape id="Parallelogram 45" o:spid="_x0000_s2066" style="position:absolute;top:2968;width:11874;height:15437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" path="m,1958975l525304,r982393,l1017953,1958975,,1958975xe" fillcolor="#4472c4 [3204]" stroked="f" strokeweight="1pt">
            <v:stroke joinstyle="miter"/>
            <v:path arrowok="t" o:connecttype="custom" o:connectlocs="0,1543685;413725,0;1187450,0;801732,1543685;0,1543685" o:connectangles="0,0,0,0,0"/>
          </v:shape>
          <v:shape id="Parallelogram 45" o:spid="_x0000_s2065" style="position:absolute;left:10212;top:10925;width:9318;height:12113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" path="m,1958975l525304,r982393,l1017953,1958975,,1958975xe" fillcolor="#4472c4 [3204]" stroked="f" strokeweight="1pt">
            <v:fill opacity="26214f"/>
            <v:stroke joinstyle="miter"/>
            <v:path arrowok="t" o:connecttype="custom" o:connectlocs="0,1211283;324655,0;931805,0;629128,1211283;0,1211283" o:connectangles="0,0,0,0,0"/>
          </v:shape>
          <v:shape id="Parallelogram 45" o:spid="_x0000_s2064" style="position:absolute;left:20544;top:3918;width:6883;height:8954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" path="m,1958975l525304,r982393,l1017953,1958975,,1958975xe" fillcolor="#ffc000 [3207]" stroked="f" strokeweight="1pt">
            <v:stroke joinstyle="miter"/>
            <v:path arrowok="t" o:connecttype="custom" o:connectlocs="0,895350;239828,0;688340,0;464747,895350;0,895350" o:connectangles="0,0,0,0,0"/>
          </v:shape>
          <v:shape id="Parallelogram 45" o:spid="_x0000_s2063" style="position:absolute;left:22444;top:9737;width:4394;height:5716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" path="m,1958975l525304,r982393,l1017953,1958975,,1958975xe" fillcolor="#a5a5a5 [3206]" stroked="f" strokeweight="1pt">
            <v:fill opacity="46003f"/>
            <v:stroke joinstyle="miter"/>
            <v:path arrowok="t" o:connecttype="custom" o:connectlocs="0,571527;153089,0;439387,0;296661,571527;0,571527" o:connectangles="0,0,0,0,0"/>
          </v:shape>
          <v:shape id="Parallelogram 45" o:spid="_x0000_s2062" style="position:absolute;left:27432;top:9737;width:2461;height:3207;visibility:visible;mso-wrap-style:square;v-text-anchor:middle" coordsize="1507697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" path="m,1958975l525304,r982393,l1017953,1958975,,1958975xe" fillcolor="#4472c4 [3204]" stroked="f" strokeweight="1pt">
            <v:fill opacity="46003f"/>
            <v:stroke joinstyle="miter"/>
            <v:path arrowok="t" o:connecttype="custom" o:connectlocs="0,320633;85771,0;246175,0;166210,320633;0,320633" o:connectangles="0,0,0,0,0"/>
          </v:shape>
        </v:group>
      </w:pict>
    </w:r>
  </w:p>
  <w:p w:rsidR="00DB7177" w:rsidRDefault="00771254" w:rsidP="00D56E49">
    <w:pPr>
      <w:pStyle w:val="Header"/>
      <w:ind w:left="7920"/>
      <w:jc w:val="left"/>
    </w:pPr>
    <w:r w:rsidRPr="00771254">
      <w:rPr>
        <w:noProof/>
        <w:color w:val="FFC000"/>
      </w:rPr>
      <w:pict>
        <v:line id="Straight Connector 3" o:spid="_x0000_s2060" style="position:absolute;left:0;text-align:left;z-index:251659264;visibility:visible;mso-width-relative:margin;mso-height-relative:margin" from="-41.1pt,152.7pt" to="564.8pt,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" strokecolor="#4472c4 [3204]" strokeweight=".5pt">
          <v:stroke joinstyle="miter"/>
        </v:line>
      </w:pict>
    </w:r>
    <w:r w:rsidR="00302A08">
      <w:rPr>
        <w:noProof/>
      </w:rPr>
      <w:drawing>
        <wp:inline distT="0" distB="0" distL="0" distR="0">
          <wp:extent cx="1953168" cy="1852141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KD LOGO -Smal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3168" cy="18521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A08" w:rsidRDefault="00771254">
    <w:pPr>
      <w:pStyle w:val="Header"/>
    </w:pPr>
    <w:r w:rsidRPr="00771254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7454" o:spid="_x0000_s2049" type="#_x0000_t75" style="position:absolute;left:0;text-align:left;margin-left:0;margin-top:0;width:524.1pt;height:496.9pt;z-index:-251653120;mso-position-horizontal:center;mso-position-horizontal-relative:margin;mso-position-vertical:center;mso-position-vertical-relative:margin" o:allowincell="f">
          <v:imagedata r:id="rId1" o:title="JKD LOGO -Small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548B1"/>
    <w:multiLevelType w:val="hybridMultilevel"/>
    <w:tmpl w:val="5752594C"/>
    <w:lvl w:ilvl="0" w:tplc="2E4CAA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55566E"/>
    <w:multiLevelType w:val="hybridMultilevel"/>
    <w:tmpl w:val="6608AF36"/>
    <w:lvl w:ilvl="0" w:tplc="23D60BB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10242">
      <o:colormru v:ext="edit" colors="#c90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2A08"/>
    <w:rsid w:val="00002AD9"/>
    <w:rsid w:val="0001471B"/>
    <w:rsid w:val="00015488"/>
    <w:rsid w:val="000419FB"/>
    <w:rsid w:val="00043202"/>
    <w:rsid w:val="000B2929"/>
    <w:rsid w:val="00157907"/>
    <w:rsid w:val="0019138F"/>
    <w:rsid w:val="001A09AD"/>
    <w:rsid w:val="001A212A"/>
    <w:rsid w:val="001D619C"/>
    <w:rsid w:val="001E047A"/>
    <w:rsid w:val="001E4CFD"/>
    <w:rsid w:val="002044FF"/>
    <w:rsid w:val="002D29A2"/>
    <w:rsid w:val="002F0C56"/>
    <w:rsid w:val="00302A08"/>
    <w:rsid w:val="00304D77"/>
    <w:rsid w:val="003A1AAC"/>
    <w:rsid w:val="003B151D"/>
    <w:rsid w:val="003E6F76"/>
    <w:rsid w:val="004544B9"/>
    <w:rsid w:val="00456A09"/>
    <w:rsid w:val="00506068"/>
    <w:rsid w:val="005063B3"/>
    <w:rsid w:val="00517A24"/>
    <w:rsid w:val="005352B8"/>
    <w:rsid w:val="005B256D"/>
    <w:rsid w:val="005F0B05"/>
    <w:rsid w:val="005F621E"/>
    <w:rsid w:val="00603CAF"/>
    <w:rsid w:val="00626EB8"/>
    <w:rsid w:val="006410CE"/>
    <w:rsid w:val="006A758B"/>
    <w:rsid w:val="006B15AA"/>
    <w:rsid w:val="00704C34"/>
    <w:rsid w:val="007474C3"/>
    <w:rsid w:val="00771254"/>
    <w:rsid w:val="007919DD"/>
    <w:rsid w:val="007D6210"/>
    <w:rsid w:val="00807E7C"/>
    <w:rsid w:val="00886963"/>
    <w:rsid w:val="008E19FC"/>
    <w:rsid w:val="008F7FF3"/>
    <w:rsid w:val="0091275F"/>
    <w:rsid w:val="0092536A"/>
    <w:rsid w:val="009747C5"/>
    <w:rsid w:val="00986957"/>
    <w:rsid w:val="009B5FF1"/>
    <w:rsid w:val="00A33723"/>
    <w:rsid w:val="00A57FCB"/>
    <w:rsid w:val="00A777A2"/>
    <w:rsid w:val="00A877BA"/>
    <w:rsid w:val="00AA0BD7"/>
    <w:rsid w:val="00B00B2E"/>
    <w:rsid w:val="00C54821"/>
    <w:rsid w:val="00C771EE"/>
    <w:rsid w:val="00C87F7D"/>
    <w:rsid w:val="00D01455"/>
    <w:rsid w:val="00D207D5"/>
    <w:rsid w:val="00D31384"/>
    <w:rsid w:val="00D37122"/>
    <w:rsid w:val="00D56E49"/>
    <w:rsid w:val="00DB3D7E"/>
    <w:rsid w:val="00DB7177"/>
    <w:rsid w:val="00E375DA"/>
    <w:rsid w:val="00E61337"/>
    <w:rsid w:val="00EA6694"/>
    <w:rsid w:val="00F4626B"/>
    <w:rsid w:val="00FB3EC8"/>
    <w:rsid w:val="00FC6D77"/>
    <w:rsid w:val="00FF4A51"/>
    <w:rsid w:val="00FF6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ru v:ext="edit" colors="#c9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Closing" w:uiPriority="5" w:qFormat="1"/>
    <w:lsdException w:name="Signature" w:uiPriority="6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4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177"/>
    <w:pPr>
      <w:jc w:val="both"/>
    </w:pPr>
    <w:rPr>
      <w:rFonts w:asciiTheme="minorHAnsi" w:hAnsiTheme="minorHAnsi"/>
      <w:kern w:val="28"/>
      <w:sz w:val="24"/>
    </w:rPr>
  </w:style>
  <w:style w:type="paragraph" w:styleId="Heading1">
    <w:name w:val="heading 1"/>
    <w:basedOn w:val="Normal"/>
    <w:next w:val="Normal"/>
    <w:qFormat/>
    <w:rsid w:val="00DB7177"/>
    <w:pPr>
      <w:keepNext/>
      <w:spacing w:before="240" w:after="60"/>
      <w:outlineLvl w:val="0"/>
    </w:pPr>
    <w:rPr>
      <w:rFonts w:asciiTheme="majorHAnsi" w:hAnsiTheme="majorHAnsi" w:cs="Arial"/>
      <w:bCs/>
      <w:color w:val="4472C4" w:themeColor="accent1"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DB7177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DB7177"/>
    <w:pPr>
      <w:keepNext/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177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62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F6274"/>
    <w:pPr>
      <w:tabs>
        <w:tab w:val="center" w:pos="4320"/>
        <w:tab w:val="right" w:pos="8640"/>
      </w:tabs>
    </w:pPr>
  </w:style>
  <w:style w:type="paragraph" w:customStyle="1" w:styleId="Address1">
    <w:name w:val="Address 1"/>
    <w:next w:val="Normal"/>
    <w:rsid w:val="001A212A"/>
    <w:pPr>
      <w:tabs>
        <w:tab w:val="left" w:pos="2340"/>
      </w:tabs>
      <w:jc w:val="center"/>
    </w:pPr>
    <w:rPr>
      <w:rFonts w:ascii="Arial" w:hAnsi="Arial" w:cs="Arial"/>
      <w:sz w:val="18"/>
      <w:szCs w:val="16"/>
    </w:rPr>
  </w:style>
  <w:style w:type="paragraph" w:customStyle="1" w:styleId="Address2Char">
    <w:name w:val="Address 2 Char"/>
    <w:next w:val="Normal"/>
    <w:link w:val="Address2CharChar"/>
    <w:rsid w:val="003B151D"/>
    <w:pPr>
      <w:spacing w:after="120"/>
      <w:jc w:val="center"/>
    </w:pPr>
    <w:rPr>
      <w:rFonts w:ascii="Arial" w:hAnsi="Arial" w:cs="Arial"/>
      <w:b/>
      <w:color w:val="000000"/>
      <w:kern w:val="28"/>
      <w:sz w:val="22"/>
      <w:szCs w:val="16"/>
    </w:rPr>
  </w:style>
  <w:style w:type="character" w:customStyle="1" w:styleId="Address2CharChar">
    <w:name w:val="Address 2 Char Char"/>
    <w:basedOn w:val="DefaultParagraphFont"/>
    <w:link w:val="Address2Char"/>
    <w:rsid w:val="003B151D"/>
    <w:rPr>
      <w:rFonts w:ascii="Arial" w:hAnsi="Arial" w:cs="Arial"/>
      <w:b/>
      <w:color w:val="000000"/>
      <w:kern w:val="28"/>
      <w:sz w:val="22"/>
      <w:szCs w:val="16"/>
      <w:lang w:val="en-US" w:eastAsia="en-US" w:bidi="ar-SA"/>
    </w:rPr>
  </w:style>
  <w:style w:type="paragraph" w:customStyle="1" w:styleId="Address2">
    <w:name w:val="Address 2"/>
    <w:next w:val="Normal"/>
    <w:rsid w:val="00A33723"/>
    <w:pPr>
      <w:spacing w:after="120"/>
      <w:jc w:val="center"/>
    </w:pPr>
    <w:rPr>
      <w:rFonts w:ascii="Arial" w:hAnsi="Arial" w:cs="Arial"/>
      <w:b/>
      <w:spacing w:val="20"/>
      <w:kern w:val="28"/>
    </w:rPr>
  </w:style>
  <w:style w:type="character" w:customStyle="1" w:styleId="FooterChar">
    <w:name w:val="Footer Char"/>
    <w:basedOn w:val="DefaultParagraphFont"/>
    <w:link w:val="Footer"/>
    <w:rsid w:val="00DB7177"/>
    <w:rPr>
      <w:rFonts w:ascii="Arial" w:hAnsi="Arial"/>
      <w:kern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177"/>
    <w:pPr>
      <w:framePr w:hSpace="180" w:wrap="around" w:vAnchor="text" w:hAnchor="margin" w:y="1451"/>
      <w:contextualSpacing/>
    </w:pPr>
    <w:rPr>
      <w:rFonts w:asciiTheme="majorHAnsi" w:eastAsiaTheme="majorEastAsia" w:hAnsiTheme="majorHAnsi" w:cstheme="majorBidi"/>
      <w:b/>
      <w:color w:val="4472C4" w:themeColor="accent1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177"/>
    <w:rPr>
      <w:rFonts w:asciiTheme="majorHAnsi" w:eastAsiaTheme="majorEastAsia" w:hAnsiTheme="majorHAnsi" w:cstheme="majorBidi"/>
      <w:b/>
      <w:color w:val="4472C4" w:themeColor="accent1"/>
      <w:spacing w:val="-10"/>
      <w:kern w:val="28"/>
      <w:sz w:val="3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177"/>
    <w:rPr>
      <w:rFonts w:asciiTheme="majorHAnsi" w:eastAsiaTheme="majorEastAsia" w:hAnsiTheme="majorHAnsi" w:cstheme="majorBidi"/>
      <w:i/>
      <w:iCs/>
      <w:color w:val="2F5496" w:themeColor="accent1" w:themeShade="BF"/>
      <w:kern w:val="28"/>
    </w:rPr>
  </w:style>
  <w:style w:type="paragraph" w:customStyle="1" w:styleId="ContactInfo">
    <w:name w:val="Contact Info"/>
    <w:basedOn w:val="Normal"/>
    <w:uiPriority w:val="2"/>
    <w:qFormat/>
    <w:rsid w:val="00DB7177"/>
    <w:pPr>
      <w:spacing w:after="180" w:line="259" w:lineRule="auto"/>
      <w:contextualSpacing/>
    </w:pPr>
    <w:rPr>
      <w:rFonts w:eastAsiaTheme="minorEastAsia" w:cstheme="minorBidi"/>
      <w:color w:val="FFC000" w:themeColor="accent4"/>
      <w:kern w:val="0"/>
    </w:rPr>
  </w:style>
  <w:style w:type="character" w:styleId="PlaceholderText">
    <w:name w:val="Placeholder Text"/>
    <w:basedOn w:val="DefaultParagraphFont"/>
    <w:uiPriority w:val="99"/>
    <w:semiHidden/>
    <w:rsid w:val="00DB7177"/>
    <w:rPr>
      <w:color w:val="808080"/>
    </w:rPr>
  </w:style>
  <w:style w:type="paragraph" w:styleId="Closing">
    <w:name w:val="Closing"/>
    <w:basedOn w:val="Normal"/>
    <w:next w:val="Signature"/>
    <w:link w:val="ClosingChar"/>
    <w:uiPriority w:val="5"/>
    <w:qFormat/>
    <w:rsid w:val="00DB7177"/>
    <w:pPr>
      <w:spacing w:before="720" w:after="160" w:line="259" w:lineRule="auto"/>
    </w:pPr>
    <w:rPr>
      <w:rFonts w:eastAsiaTheme="minorEastAsia" w:cstheme="minorBidi"/>
      <w:bCs/>
      <w:color w:val="000000" w:themeColor="text1"/>
      <w:kern w:val="0"/>
      <w:szCs w:val="18"/>
    </w:rPr>
  </w:style>
  <w:style w:type="character" w:customStyle="1" w:styleId="ClosingChar">
    <w:name w:val="Closing Char"/>
    <w:basedOn w:val="DefaultParagraphFont"/>
    <w:link w:val="Closing"/>
    <w:uiPriority w:val="5"/>
    <w:rsid w:val="00DB7177"/>
    <w:rPr>
      <w:rFonts w:asciiTheme="minorHAnsi" w:eastAsiaTheme="minorEastAsia" w:hAnsiTheme="minorHAnsi" w:cstheme="minorBidi"/>
      <w:bCs/>
      <w:color w:val="000000" w:themeColor="text1"/>
      <w:sz w:val="24"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rsid w:val="00DB7177"/>
    <w:pPr>
      <w:spacing w:before="720" w:after="280" w:line="259" w:lineRule="auto"/>
      <w:contextualSpacing/>
    </w:pPr>
    <w:rPr>
      <w:rFonts w:eastAsiaTheme="minorEastAsia" w:cstheme="minorBidi"/>
      <w:bCs/>
      <w:color w:val="000000" w:themeColor="text1"/>
      <w:kern w:val="0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sid w:val="00DB7177"/>
    <w:rPr>
      <w:rFonts w:asciiTheme="minorHAnsi" w:eastAsiaTheme="minorEastAsia" w:hAnsiTheme="minorHAnsi" w:cstheme="minorBidi"/>
      <w:bCs/>
      <w:color w:val="000000" w:themeColor="text1"/>
      <w:sz w:val="24"/>
      <w:szCs w:val="18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DB7177"/>
    <w:pPr>
      <w:spacing w:before="800" w:after="180" w:line="259" w:lineRule="auto"/>
    </w:pPr>
    <w:rPr>
      <w:rFonts w:eastAsiaTheme="minorEastAsia" w:cstheme="minorBidi"/>
      <w:bCs/>
      <w:color w:val="000000" w:themeColor="text1"/>
      <w:kern w:val="0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DB7177"/>
    <w:rPr>
      <w:rFonts w:asciiTheme="minorHAnsi" w:eastAsiaTheme="minorEastAsia" w:hAnsiTheme="minorHAnsi" w:cstheme="minorBidi"/>
      <w:bCs/>
      <w:color w:val="000000" w:themeColor="text1"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A08"/>
    <w:rPr>
      <w:rFonts w:ascii="Tahoma" w:hAnsi="Tahoma" w:cs="Tahoma"/>
      <w:kern w:val="28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03CAF"/>
    <w:pPr>
      <w:spacing w:before="100" w:beforeAutospacing="1" w:after="100" w:afterAutospacing="1"/>
      <w:jc w:val="left"/>
    </w:pPr>
    <w:rPr>
      <w:rFonts w:ascii="Times New Roman" w:hAnsi="Times New Roman"/>
      <w:kern w:val="0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603CAF"/>
    <w:rPr>
      <w:color w:val="0000FF"/>
      <w:u w:val="single"/>
    </w:rPr>
  </w:style>
  <w:style w:type="paragraph" w:styleId="NoSpacing">
    <w:name w:val="No Spacing"/>
    <w:uiPriority w:val="1"/>
    <w:qFormat/>
    <w:rsid w:val="002044FF"/>
    <w:pPr>
      <w:jc w:val="both"/>
    </w:pPr>
    <w:rPr>
      <w:rFonts w:asciiTheme="minorHAnsi" w:hAnsiTheme="minorHAnsi"/>
      <w:kern w:val="28"/>
      <w:sz w:val="24"/>
    </w:rPr>
  </w:style>
  <w:style w:type="paragraph" w:styleId="ListParagraph">
    <w:name w:val="List Paragraph"/>
    <w:basedOn w:val="Normal"/>
    <w:uiPriority w:val="34"/>
    <w:qFormat/>
    <w:rsid w:val="00D56E49"/>
    <w:pPr>
      <w:ind w:left="720"/>
      <w:contextualSpacing/>
    </w:pPr>
  </w:style>
  <w:style w:type="paragraph" w:styleId="BodyText">
    <w:name w:val="Body Text"/>
    <w:basedOn w:val="Normal"/>
    <w:link w:val="BodyTextChar"/>
    <w:rsid w:val="00D56E49"/>
    <w:rPr>
      <w:rFonts w:ascii="Times New Roman" w:hAnsi="Times New Roman"/>
      <w:kern w:val="0"/>
    </w:rPr>
  </w:style>
  <w:style w:type="character" w:customStyle="1" w:styleId="BodyTextChar">
    <w:name w:val="Body Text Char"/>
    <w:basedOn w:val="DefaultParagraphFont"/>
    <w:link w:val="BodyText"/>
    <w:rsid w:val="00D56E49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3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thik\AppData\Roaming\Microsoft\Templates\Letterhead_Bars_desig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4BD3A315574FA79F017997AEABE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78E11-EB86-4E84-9A11-23A8E09904CC}"/>
      </w:docPartPr>
      <w:docPartBody>
        <w:p w:rsidR="00BB736B" w:rsidRDefault="00BA3EF2" w:rsidP="00BA3EF2">
          <w:pPr>
            <w:pStyle w:val="684BD3A315574FA79F017997AEABEC13"/>
          </w:pPr>
          <w:r w:rsidRPr="00DB7177">
            <w:t>Recipient Name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E5467"/>
    <w:rsid w:val="0007450A"/>
    <w:rsid w:val="00541B3B"/>
    <w:rsid w:val="0069443E"/>
    <w:rsid w:val="00951AAD"/>
    <w:rsid w:val="00BA3EF2"/>
    <w:rsid w:val="00BB736B"/>
    <w:rsid w:val="00BD2979"/>
    <w:rsid w:val="00EE54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3165BE0E404C13B26A4608769DC991">
    <w:name w:val="473165BE0E404C13B26A4608769DC991"/>
    <w:rsid w:val="00BB736B"/>
  </w:style>
  <w:style w:type="paragraph" w:customStyle="1" w:styleId="F45989F3F0A744FAB3F2FE9A78A497F8">
    <w:name w:val="F45989F3F0A744FAB3F2FE9A78A497F8"/>
    <w:rsid w:val="00BB736B"/>
  </w:style>
  <w:style w:type="paragraph" w:customStyle="1" w:styleId="72D87E8CB78744CFB624B991EDB3DF63">
    <w:name w:val="72D87E8CB78744CFB624B991EDB3DF63"/>
    <w:rsid w:val="00BB736B"/>
  </w:style>
  <w:style w:type="paragraph" w:customStyle="1" w:styleId="C177B3D1E4E24DDDB6C80F1021679C0A">
    <w:name w:val="C177B3D1E4E24DDDB6C80F1021679C0A"/>
    <w:rsid w:val="00BB736B"/>
  </w:style>
  <w:style w:type="paragraph" w:customStyle="1" w:styleId="73BDBD951B6F4A44B2969751B25588AE">
    <w:name w:val="73BDBD951B6F4A44B2969751B25588AE"/>
    <w:rsid w:val="00EE5467"/>
  </w:style>
  <w:style w:type="paragraph" w:customStyle="1" w:styleId="73FC5187AF33470EBF730D1345843E6C">
    <w:name w:val="73FC5187AF33470EBF730D1345843E6C"/>
    <w:rsid w:val="00EE5467"/>
  </w:style>
  <w:style w:type="paragraph" w:customStyle="1" w:styleId="9D9FF5EDA77F4842B271851048856164">
    <w:name w:val="9D9FF5EDA77F4842B271851048856164"/>
    <w:rsid w:val="00EE5467"/>
  </w:style>
  <w:style w:type="paragraph" w:customStyle="1" w:styleId="992DD95B45C44D819D07648B1720CD76">
    <w:name w:val="992DD95B45C44D819D07648B1720CD76"/>
    <w:rsid w:val="00EE5467"/>
  </w:style>
  <w:style w:type="paragraph" w:customStyle="1" w:styleId="288595A51A4A44BBB0C3EB32AFA4911A">
    <w:name w:val="288595A51A4A44BBB0C3EB32AFA4911A"/>
    <w:rsid w:val="00EE5467"/>
  </w:style>
  <w:style w:type="paragraph" w:customStyle="1" w:styleId="98CF539201C14FDD8907C79040418B15">
    <w:name w:val="98CF539201C14FDD8907C79040418B15"/>
    <w:rsid w:val="00EE5467"/>
  </w:style>
  <w:style w:type="paragraph" w:customStyle="1" w:styleId="48B08535F78A415D92D76916D546E05B">
    <w:name w:val="48B08535F78A415D92D76916D546E05B"/>
    <w:rsid w:val="00BA3EF2"/>
    <w:pPr>
      <w:spacing w:after="160" w:line="259" w:lineRule="auto"/>
    </w:pPr>
    <w:rPr>
      <w:lang w:val="en-US" w:eastAsia="en-US"/>
    </w:rPr>
  </w:style>
  <w:style w:type="paragraph" w:customStyle="1" w:styleId="93281ECB6E264043AE1439378F97B6F5">
    <w:name w:val="93281ECB6E264043AE1439378F97B6F5"/>
    <w:rsid w:val="00BA3EF2"/>
    <w:pPr>
      <w:spacing w:after="160" w:line="259" w:lineRule="auto"/>
    </w:pPr>
    <w:rPr>
      <w:lang w:val="en-US" w:eastAsia="en-US"/>
    </w:rPr>
  </w:style>
  <w:style w:type="paragraph" w:customStyle="1" w:styleId="EEC83182B54845139092995D9FBD3590">
    <w:name w:val="EEC83182B54845139092995D9FBD3590"/>
    <w:rsid w:val="00BA3EF2"/>
    <w:pPr>
      <w:spacing w:after="160" w:line="259" w:lineRule="auto"/>
    </w:pPr>
    <w:rPr>
      <w:lang w:val="en-US" w:eastAsia="en-US"/>
    </w:rPr>
  </w:style>
  <w:style w:type="paragraph" w:customStyle="1" w:styleId="AB5C70D12DEE41C6B2C0D963130D0F2B">
    <w:name w:val="AB5C70D12DEE41C6B2C0D963130D0F2B"/>
    <w:rsid w:val="00BA3EF2"/>
    <w:pPr>
      <w:spacing w:after="160" w:line="259" w:lineRule="auto"/>
    </w:pPr>
    <w:rPr>
      <w:lang w:val="en-US" w:eastAsia="en-US"/>
    </w:rPr>
  </w:style>
  <w:style w:type="paragraph" w:customStyle="1" w:styleId="1D3CC32B51544CBD80B884A6582214A3">
    <w:name w:val="1D3CC32B51544CBD80B884A6582214A3"/>
    <w:rsid w:val="00BA3EF2"/>
    <w:pPr>
      <w:spacing w:after="160" w:line="259" w:lineRule="auto"/>
    </w:pPr>
    <w:rPr>
      <w:lang w:val="en-US" w:eastAsia="en-US"/>
    </w:rPr>
  </w:style>
  <w:style w:type="paragraph" w:customStyle="1" w:styleId="5ED338FC1F1D41E5B485983B8FB4BB18">
    <w:name w:val="5ED338FC1F1D41E5B485983B8FB4BB18"/>
    <w:rsid w:val="00BA3EF2"/>
    <w:pPr>
      <w:spacing w:after="160" w:line="259" w:lineRule="auto"/>
    </w:pPr>
    <w:rPr>
      <w:lang w:val="en-US" w:eastAsia="en-US"/>
    </w:rPr>
  </w:style>
  <w:style w:type="paragraph" w:customStyle="1" w:styleId="684BD3A315574FA79F017997AEABEC13">
    <w:name w:val="684BD3A315574FA79F017997AEABEC13"/>
    <w:rsid w:val="00BA3EF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0448F-516E-4F12-9C82-ACA8CCBD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Letterhead_Bars_design</Template>
  <TotalTime>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Windows User</cp:lastModifiedBy>
  <cp:revision>2</cp:revision>
  <dcterms:created xsi:type="dcterms:W3CDTF">2018-12-24T12:27:00Z</dcterms:created>
  <dcterms:modified xsi:type="dcterms:W3CDTF">2018-12-24T12:27:00Z</dcterms:modified>
  <cp:contentStatus>JKD SOFTWARE SOLUTIONS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TC060873681033</vt:lpwstr>
  </property>
</Properties>
</file>